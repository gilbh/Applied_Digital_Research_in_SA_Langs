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353F" w14:textId="77777777" w:rsidR="00A01A1C" w:rsidRDefault="00C77134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</w:rPr>
        <w:t>ṛṣaya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ūcuḥ</w:t>
      </w:r>
      <w:proofErr w:type="spellEnd"/>
      <w:r w:rsidR="00A01A1C">
        <w:rPr>
          <w:rFonts w:hint="cs"/>
          <w:sz w:val="24"/>
          <w:szCs w:val="24"/>
          <w:rtl/>
          <w:lang w:bidi="he-IL"/>
        </w:rPr>
        <w:t xml:space="preserve"> </w:t>
      </w:r>
      <w:r w:rsidR="00A01A1C">
        <w:rPr>
          <w:sz w:val="24"/>
          <w:szCs w:val="24"/>
          <w:lang w:bidi="he-IL"/>
        </w:rPr>
        <w:t xml:space="preserve">|| </w:t>
      </w:r>
    </w:p>
    <w:p w14:paraId="58929D7F" w14:textId="712D2271" w:rsidR="004325BB" w:rsidRDefault="00A01A1C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katham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liṅgam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pratiṣṭhāpyam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katham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vā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tasya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lakṣaṇam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katham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vā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tatsamabhyarcyam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deśe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kāle</w:t>
      </w:r>
      <w:proofErr w:type="spellEnd"/>
      <w:r>
        <w:rPr>
          <w:sz w:val="24"/>
          <w:szCs w:val="24"/>
          <w:lang w:bidi="he-IL"/>
        </w:rPr>
        <w:t xml:space="preserve"> ca </w:t>
      </w:r>
      <w:proofErr w:type="spellStart"/>
      <w:r>
        <w:rPr>
          <w:sz w:val="24"/>
          <w:szCs w:val="24"/>
          <w:lang w:bidi="he-IL"/>
        </w:rPr>
        <w:t>kena</w:t>
      </w:r>
      <w:proofErr w:type="spellEnd"/>
      <w:r>
        <w:rPr>
          <w:sz w:val="24"/>
          <w:szCs w:val="24"/>
          <w:lang w:bidi="he-IL"/>
        </w:rPr>
        <w:t xml:space="preserve"> hi || 1</w:t>
      </w:r>
    </w:p>
    <w:p w14:paraId="7B789D2C" w14:textId="77777777" w:rsidR="00A01A1C" w:rsidRDefault="00A01A1C" w:rsidP="00C77134">
      <w:pPr>
        <w:jc w:val="both"/>
        <w:rPr>
          <w:sz w:val="24"/>
          <w:szCs w:val="24"/>
          <w:lang w:bidi="he-IL"/>
        </w:rPr>
      </w:pPr>
    </w:p>
    <w:p w14:paraId="14EA233D" w14:textId="5853BCFB" w:rsidR="00A01A1C" w:rsidRDefault="00A01A1C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sūta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uvāca</w:t>
      </w:r>
      <w:proofErr w:type="spellEnd"/>
      <w:r>
        <w:rPr>
          <w:sz w:val="24"/>
          <w:szCs w:val="24"/>
          <w:lang w:bidi="he-IL"/>
        </w:rPr>
        <w:t xml:space="preserve"> ||</w:t>
      </w:r>
    </w:p>
    <w:p w14:paraId="66A1A163" w14:textId="21258053" w:rsidR="00A01A1C" w:rsidRDefault="00A01A1C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yuṣmadartham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pravakṣyāmi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buddhyatāmavashānataḥ</w:t>
      </w:r>
      <w:proofErr w:type="spellEnd"/>
      <w:r w:rsidR="00EE3808">
        <w:rPr>
          <w:sz w:val="24"/>
          <w:szCs w:val="24"/>
          <w:lang w:bidi="he-IL"/>
        </w:rPr>
        <w:t xml:space="preserve"> | </w:t>
      </w:r>
      <w:proofErr w:type="spellStart"/>
      <w:r w:rsidR="00EE3808">
        <w:rPr>
          <w:sz w:val="24"/>
          <w:szCs w:val="24"/>
          <w:lang w:bidi="he-IL"/>
        </w:rPr>
        <w:t>anukūle</w:t>
      </w:r>
      <w:proofErr w:type="spellEnd"/>
      <w:r w:rsidR="00EE3808"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śubhe</w:t>
      </w:r>
      <w:proofErr w:type="spellEnd"/>
      <w:r w:rsidR="00EE3808"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kāle</w:t>
      </w:r>
      <w:proofErr w:type="spellEnd"/>
      <w:r w:rsidR="00EE3808"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puṇye</w:t>
      </w:r>
      <w:proofErr w:type="spellEnd"/>
      <w:r w:rsidR="00EE3808"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tīrthe</w:t>
      </w:r>
      <w:proofErr w:type="spellEnd"/>
      <w:r w:rsidR="00EE3808"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taṭe</w:t>
      </w:r>
      <w:proofErr w:type="spellEnd"/>
      <w:r w:rsidR="00EE3808">
        <w:rPr>
          <w:sz w:val="24"/>
          <w:szCs w:val="24"/>
          <w:lang w:bidi="he-IL"/>
        </w:rPr>
        <w:t xml:space="preserve"> </w:t>
      </w:r>
      <w:proofErr w:type="spellStart"/>
      <w:r w:rsidR="00EE3808">
        <w:rPr>
          <w:sz w:val="24"/>
          <w:szCs w:val="24"/>
          <w:lang w:bidi="he-IL"/>
        </w:rPr>
        <w:t>tathā</w:t>
      </w:r>
      <w:proofErr w:type="spellEnd"/>
      <w:r w:rsidR="00EE3808">
        <w:rPr>
          <w:sz w:val="24"/>
          <w:szCs w:val="24"/>
          <w:lang w:bidi="he-IL"/>
        </w:rPr>
        <w:t xml:space="preserve"> || 2</w:t>
      </w:r>
    </w:p>
    <w:p w14:paraId="6510E1A8" w14:textId="77777777" w:rsidR="00EE3808" w:rsidRDefault="00EE3808" w:rsidP="00C77134">
      <w:pPr>
        <w:jc w:val="both"/>
        <w:rPr>
          <w:sz w:val="24"/>
          <w:szCs w:val="24"/>
          <w:lang w:bidi="he-IL"/>
        </w:rPr>
      </w:pPr>
    </w:p>
    <w:p w14:paraId="509B6181" w14:textId="5C132A22" w:rsidR="00EE3808" w:rsidRDefault="00EE3808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yatheṣṭam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liṅgamāripyam</w:t>
      </w:r>
      <w:proofErr w:type="spellEnd"/>
      <w:r>
        <w:rPr>
          <w:sz w:val="24"/>
          <w:szCs w:val="24"/>
          <w:lang w:bidi="he-IL"/>
        </w:rPr>
        <w:t xml:space="preserve"> yatra </w:t>
      </w:r>
      <w:proofErr w:type="spellStart"/>
      <w:r>
        <w:rPr>
          <w:sz w:val="24"/>
          <w:szCs w:val="24"/>
          <w:lang w:bidi="he-IL"/>
        </w:rPr>
        <w:t>syānnityamarcanam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pārthivena</w:t>
      </w:r>
      <w:proofErr w:type="spellEnd"/>
      <w:r w:rsidR="003D171E">
        <w:rPr>
          <w:sz w:val="24"/>
          <w:szCs w:val="24"/>
          <w:lang w:bidi="he-IL"/>
        </w:rPr>
        <w:t xml:space="preserve"> </w:t>
      </w:r>
      <w:proofErr w:type="spellStart"/>
      <w:r w:rsidR="003D171E">
        <w:rPr>
          <w:sz w:val="24"/>
          <w:szCs w:val="24"/>
          <w:lang w:bidi="he-IL"/>
        </w:rPr>
        <w:t>tathāpyenam</w:t>
      </w:r>
      <w:proofErr w:type="spellEnd"/>
      <w:r w:rsidR="003D171E">
        <w:rPr>
          <w:sz w:val="24"/>
          <w:szCs w:val="24"/>
          <w:lang w:bidi="he-IL"/>
        </w:rPr>
        <w:t xml:space="preserve"> </w:t>
      </w:r>
      <w:proofErr w:type="spellStart"/>
      <w:r w:rsidR="003D171E">
        <w:rPr>
          <w:sz w:val="24"/>
          <w:szCs w:val="24"/>
          <w:lang w:bidi="he-IL"/>
        </w:rPr>
        <w:t>taijasena</w:t>
      </w:r>
      <w:proofErr w:type="spellEnd"/>
      <w:r w:rsidR="003D171E">
        <w:rPr>
          <w:sz w:val="24"/>
          <w:szCs w:val="24"/>
          <w:lang w:bidi="he-IL"/>
        </w:rPr>
        <w:t xml:space="preserve"> </w:t>
      </w:r>
      <w:proofErr w:type="spellStart"/>
      <w:r w:rsidR="003D171E">
        <w:rPr>
          <w:sz w:val="24"/>
          <w:szCs w:val="24"/>
          <w:lang w:bidi="he-IL"/>
        </w:rPr>
        <w:t>yathāruci</w:t>
      </w:r>
      <w:proofErr w:type="spellEnd"/>
      <w:r w:rsidR="003D171E">
        <w:rPr>
          <w:sz w:val="24"/>
          <w:szCs w:val="24"/>
          <w:lang w:bidi="he-IL"/>
        </w:rPr>
        <w:t xml:space="preserve"> || 3</w:t>
      </w:r>
    </w:p>
    <w:p w14:paraId="63845719" w14:textId="77777777" w:rsidR="003D171E" w:rsidRDefault="003D171E" w:rsidP="00C77134">
      <w:pPr>
        <w:jc w:val="both"/>
        <w:rPr>
          <w:sz w:val="24"/>
          <w:szCs w:val="24"/>
          <w:lang w:bidi="he-IL"/>
        </w:rPr>
      </w:pPr>
    </w:p>
    <w:p w14:paraId="293DBBA3" w14:textId="53723E38" w:rsidR="003D171E" w:rsidRDefault="003D171E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kalālakṣaṇasaṃyuktam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liṅgam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pūjāphalam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labhet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sarvalakṣaṇasaṃyuktam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sadyaḥ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pūjāphalapradam</w:t>
      </w:r>
      <w:proofErr w:type="spellEnd"/>
      <w:r>
        <w:rPr>
          <w:sz w:val="24"/>
          <w:szCs w:val="24"/>
          <w:lang w:bidi="he-IL"/>
        </w:rPr>
        <w:t xml:space="preserve"> || 4</w:t>
      </w:r>
    </w:p>
    <w:p w14:paraId="3A550FC5" w14:textId="77777777" w:rsidR="003D171E" w:rsidRDefault="003D171E" w:rsidP="00C77134">
      <w:pPr>
        <w:jc w:val="both"/>
        <w:rPr>
          <w:sz w:val="24"/>
          <w:szCs w:val="24"/>
          <w:lang w:bidi="he-IL"/>
        </w:rPr>
      </w:pPr>
    </w:p>
    <w:p w14:paraId="0B23AC3A" w14:textId="31C568D9" w:rsidR="003D171E" w:rsidRDefault="003D171E" w:rsidP="00C77134">
      <w:pPr>
        <w:jc w:val="both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care </w:t>
      </w:r>
      <w:proofErr w:type="spellStart"/>
      <w:r>
        <w:rPr>
          <w:sz w:val="24"/>
          <w:szCs w:val="24"/>
          <w:lang w:bidi="he-IL"/>
        </w:rPr>
        <w:t>viśiṣyate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sūkṣmam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sthāvare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sthūlameva</w:t>
      </w:r>
      <w:proofErr w:type="spellEnd"/>
      <w:r>
        <w:rPr>
          <w:sz w:val="24"/>
          <w:szCs w:val="24"/>
          <w:lang w:bidi="he-IL"/>
        </w:rPr>
        <w:t xml:space="preserve"> hi | </w:t>
      </w:r>
      <w:proofErr w:type="spellStart"/>
      <w:r>
        <w:rPr>
          <w:sz w:val="24"/>
          <w:szCs w:val="24"/>
          <w:lang w:bidi="he-IL"/>
        </w:rPr>
        <w:t>salakṣaṇam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sapīṭham</w:t>
      </w:r>
      <w:proofErr w:type="spellEnd"/>
      <w:r>
        <w:rPr>
          <w:sz w:val="24"/>
          <w:szCs w:val="24"/>
          <w:lang w:bidi="he-IL"/>
        </w:rPr>
        <w:t xml:space="preserve"> ca </w:t>
      </w:r>
      <w:proofErr w:type="spellStart"/>
      <w:r>
        <w:rPr>
          <w:sz w:val="24"/>
          <w:szCs w:val="24"/>
          <w:lang w:bidi="he-IL"/>
        </w:rPr>
        <w:t>sthāpayennirmitam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śivam</w:t>
      </w:r>
      <w:proofErr w:type="spellEnd"/>
      <w:r>
        <w:rPr>
          <w:sz w:val="24"/>
          <w:szCs w:val="24"/>
          <w:lang w:bidi="he-IL"/>
        </w:rPr>
        <w:t xml:space="preserve"> || 5</w:t>
      </w:r>
    </w:p>
    <w:p w14:paraId="1CFE0CF5" w14:textId="77777777" w:rsidR="003D171E" w:rsidRDefault="003D171E" w:rsidP="00C77134">
      <w:pPr>
        <w:jc w:val="both"/>
        <w:rPr>
          <w:sz w:val="24"/>
          <w:szCs w:val="24"/>
          <w:lang w:bidi="he-IL"/>
        </w:rPr>
      </w:pPr>
    </w:p>
    <w:p w14:paraId="19641FE0" w14:textId="6DB24444" w:rsidR="003D171E" w:rsidRDefault="003D171E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maṇḍalam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caturasram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vā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trikoṇamathavā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tathā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khaṭvāṅgavanmadhyasūkṣmam</w:t>
      </w:r>
      <w:proofErr w:type="spellEnd"/>
      <w:r w:rsidR="00965EBD">
        <w:rPr>
          <w:sz w:val="24"/>
          <w:szCs w:val="24"/>
          <w:lang w:bidi="he-IL"/>
        </w:rPr>
        <w:t xml:space="preserve"> </w:t>
      </w:r>
      <w:proofErr w:type="spellStart"/>
      <w:r w:rsidR="00965EBD">
        <w:rPr>
          <w:sz w:val="24"/>
          <w:szCs w:val="24"/>
          <w:lang w:bidi="he-IL"/>
        </w:rPr>
        <w:t>liṅgapīṭham</w:t>
      </w:r>
      <w:proofErr w:type="spellEnd"/>
      <w:r w:rsidR="00965EBD">
        <w:rPr>
          <w:sz w:val="24"/>
          <w:szCs w:val="24"/>
          <w:lang w:bidi="he-IL"/>
        </w:rPr>
        <w:t xml:space="preserve"> </w:t>
      </w:r>
      <w:proofErr w:type="spellStart"/>
      <w:r w:rsidR="00965EBD">
        <w:rPr>
          <w:sz w:val="24"/>
          <w:szCs w:val="24"/>
          <w:lang w:bidi="he-IL"/>
        </w:rPr>
        <w:t>mahāphalam</w:t>
      </w:r>
      <w:proofErr w:type="spellEnd"/>
      <w:r w:rsidR="00965EBD">
        <w:rPr>
          <w:sz w:val="24"/>
          <w:szCs w:val="24"/>
          <w:lang w:bidi="he-IL"/>
        </w:rPr>
        <w:t xml:space="preserve"> || 6</w:t>
      </w:r>
    </w:p>
    <w:p w14:paraId="5A078B22" w14:textId="77777777" w:rsidR="00965EBD" w:rsidRDefault="00965EBD" w:rsidP="00C77134">
      <w:pPr>
        <w:jc w:val="both"/>
        <w:rPr>
          <w:sz w:val="24"/>
          <w:szCs w:val="24"/>
          <w:lang w:bidi="he-IL"/>
        </w:rPr>
      </w:pPr>
    </w:p>
    <w:p w14:paraId="14ED09FD" w14:textId="7F1725A0" w:rsidR="00965EBD" w:rsidRDefault="00965EBD" w:rsidP="00C77134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prathamam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mṛcchilādibhyo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liṅgam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lohādibhiḥ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kṛtam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yena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liṅgam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tena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pīṭham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sthāvare</w:t>
      </w:r>
      <w:proofErr w:type="spellEnd"/>
      <w:r>
        <w:rPr>
          <w:sz w:val="24"/>
          <w:szCs w:val="24"/>
          <w:lang w:bidi="he-IL"/>
        </w:rPr>
        <w:t xml:space="preserve"> hi </w:t>
      </w:r>
      <w:proofErr w:type="spellStart"/>
      <w:r>
        <w:rPr>
          <w:sz w:val="24"/>
          <w:szCs w:val="24"/>
          <w:lang w:bidi="he-IL"/>
        </w:rPr>
        <w:t>viśiṣyate</w:t>
      </w:r>
      <w:proofErr w:type="spellEnd"/>
      <w:r>
        <w:rPr>
          <w:sz w:val="24"/>
          <w:szCs w:val="24"/>
          <w:lang w:bidi="he-IL"/>
        </w:rPr>
        <w:t xml:space="preserve"> || 7</w:t>
      </w:r>
    </w:p>
    <w:p w14:paraId="70BC54D7" w14:textId="77777777" w:rsidR="00965EBD" w:rsidRDefault="00965EBD" w:rsidP="00C77134">
      <w:pPr>
        <w:jc w:val="both"/>
        <w:rPr>
          <w:sz w:val="24"/>
          <w:szCs w:val="24"/>
          <w:lang w:bidi="he-IL"/>
        </w:rPr>
      </w:pPr>
    </w:p>
    <w:p w14:paraId="5D0C6B80" w14:textId="3DCF0620" w:rsidR="005B3033" w:rsidRDefault="00965EBD" w:rsidP="0099408B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lastRenderedPageBreak/>
        <w:t>liṅgam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pīṭham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caer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tvekam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liṅgam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bāṇakṛtam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vinā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liṅgapramāṇam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kar</w:t>
      </w:r>
      <w:r w:rsidR="0099408B" w:rsidRPr="0099408B">
        <w:rPr>
          <w:sz w:val="24"/>
          <w:szCs w:val="24"/>
          <w:lang w:bidi="he-IL"/>
        </w:rPr>
        <w:t>tṝ</w:t>
      </w:r>
      <w:r>
        <w:rPr>
          <w:sz w:val="24"/>
          <w:szCs w:val="24"/>
          <w:lang w:bidi="he-IL"/>
        </w:rPr>
        <w:t>ṇām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 w:rsidR="0099408B">
        <w:rPr>
          <w:sz w:val="24"/>
          <w:szCs w:val="24"/>
          <w:lang w:bidi="he-IL"/>
        </w:rPr>
        <w:t>dvādaśāṅgalamuttamam</w:t>
      </w:r>
      <w:proofErr w:type="spellEnd"/>
      <w:r w:rsidR="0099408B">
        <w:rPr>
          <w:sz w:val="24"/>
          <w:szCs w:val="24"/>
          <w:lang w:bidi="he-IL"/>
        </w:rPr>
        <w:t xml:space="preserve"> || 8</w:t>
      </w:r>
    </w:p>
    <w:p w14:paraId="64FCF08F" w14:textId="77777777" w:rsidR="0099408B" w:rsidRDefault="0099408B" w:rsidP="0099408B">
      <w:pPr>
        <w:jc w:val="both"/>
        <w:rPr>
          <w:sz w:val="24"/>
          <w:szCs w:val="24"/>
          <w:lang w:bidi="he-IL"/>
        </w:rPr>
      </w:pPr>
    </w:p>
    <w:p w14:paraId="29695E96" w14:textId="58F70179" w:rsidR="0099408B" w:rsidRDefault="0099408B" w:rsidP="0099408B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nyūnam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cetphalamalpam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syādadhikam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naiva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duṣyate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karturekāṅgalanyūnam</w:t>
      </w:r>
      <w:proofErr w:type="spellEnd"/>
      <w:r>
        <w:rPr>
          <w:sz w:val="24"/>
          <w:szCs w:val="24"/>
          <w:lang w:bidi="he-IL"/>
        </w:rPr>
        <w:t xml:space="preserve"> care S pi ca </w:t>
      </w:r>
      <w:proofErr w:type="spellStart"/>
      <w:r>
        <w:rPr>
          <w:sz w:val="24"/>
          <w:szCs w:val="24"/>
          <w:lang w:bidi="he-IL"/>
        </w:rPr>
        <w:t>tathaiva</w:t>
      </w:r>
      <w:proofErr w:type="spellEnd"/>
      <w:r>
        <w:rPr>
          <w:sz w:val="24"/>
          <w:szCs w:val="24"/>
          <w:lang w:bidi="he-IL"/>
        </w:rPr>
        <w:t xml:space="preserve"> hi || 9</w:t>
      </w:r>
    </w:p>
    <w:p w14:paraId="071E5076" w14:textId="77777777" w:rsidR="0099408B" w:rsidRDefault="0099408B" w:rsidP="0099408B">
      <w:pPr>
        <w:jc w:val="both"/>
        <w:rPr>
          <w:sz w:val="24"/>
          <w:szCs w:val="24"/>
          <w:lang w:bidi="he-IL"/>
        </w:rPr>
      </w:pPr>
    </w:p>
    <w:p w14:paraId="1F8F4B83" w14:textId="49499569" w:rsidR="0099408B" w:rsidRPr="003D171E" w:rsidRDefault="0099408B" w:rsidP="0099408B">
      <w:pPr>
        <w:jc w:val="both"/>
        <w:rPr>
          <w:sz w:val="24"/>
          <w:szCs w:val="24"/>
          <w:lang w:bidi="he-IL"/>
        </w:rPr>
      </w:pPr>
      <w:proofErr w:type="spellStart"/>
      <w:r>
        <w:rPr>
          <w:sz w:val="24"/>
          <w:szCs w:val="24"/>
          <w:lang w:bidi="he-IL"/>
        </w:rPr>
        <w:t>ādau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vimānam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śilpena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kārye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devagaṇairyutam</w:t>
      </w:r>
      <w:proofErr w:type="spellEnd"/>
      <w:r>
        <w:rPr>
          <w:sz w:val="24"/>
          <w:szCs w:val="24"/>
          <w:lang w:bidi="he-IL"/>
        </w:rPr>
        <w:t xml:space="preserve"> | </w:t>
      </w:r>
      <w:proofErr w:type="spellStart"/>
      <w:r>
        <w:rPr>
          <w:sz w:val="24"/>
          <w:szCs w:val="24"/>
          <w:lang w:bidi="he-IL"/>
        </w:rPr>
        <w:t>tatra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garbhagṛhe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ramye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dṛḍhe</w:t>
      </w:r>
      <w:proofErr w:type="spellEnd"/>
      <w:r>
        <w:rPr>
          <w:sz w:val="24"/>
          <w:szCs w:val="24"/>
          <w:lang w:bidi="he-IL"/>
        </w:rPr>
        <w:t xml:space="preserve"> </w:t>
      </w:r>
      <w:proofErr w:type="spellStart"/>
      <w:r>
        <w:rPr>
          <w:sz w:val="24"/>
          <w:szCs w:val="24"/>
          <w:lang w:bidi="he-IL"/>
        </w:rPr>
        <w:t>darpaṇasannibhe</w:t>
      </w:r>
      <w:proofErr w:type="spellEnd"/>
      <w:r>
        <w:rPr>
          <w:sz w:val="24"/>
          <w:szCs w:val="24"/>
          <w:lang w:bidi="he-IL"/>
        </w:rPr>
        <w:t xml:space="preserve"> || 10</w:t>
      </w:r>
    </w:p>
    <w:p w14:paraId="5C18DC42" w14:textId="77777777" w:rsidR="00EE3808" w:rsidRPr="00A01A1C" w:rsidRDefault="00EE3808" w:rsidP="00C77134">
      <w:pPr>
        <w:jc w:val="both"/>
        <w:rPr>
          <w:sz w:val="24"/>
          <w:szCs w:val="24"/>
          <w:lang w:bidi="he-IL"/>
        </w:rPr>
      </w:pPr>
    </w:p>
    <w:sectPr w:rsidR="00EE3808" w:rsidRPr="00A01A1C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charset w:val="00"/>
    <w:family w:val="auto"/>
    <w:pitch w:val="variable"/>
    <w:sig w:usb0="E00002FF" w:usb1="5200E1FB" w:usb2="02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4"/>
    <w:rsid w:val="000337C7"/>
    <w:rsid w:val="000715BD"/>
    <w:rsid w:val="000772C4"/>
    <w:rsid w:val="000E7E33"/>
    <w:rsid w:val="00177E6F"/>
    <w:rsid w:val="001A222B"/>
    <w:rsid w:val="001D3E49"/>
    <w:rsid w:val="002860B6"/>
    <w:rsid w:val="002C004B"/>
    <w:rsid w:val="002C1E3E"/>
    <w:rsid w:val="00387DA1"/>
    <w:rsid w:val="0039509D"/>
    <w:rsid w:val="003D167D"/>
    <w:rsid w:val="003D171E"/>
    <w:rsid w:val="00402427"/>
    <w:rsid w:val="00411A95"/>
    <w:rsid w:val="004325BB"/>
    <w:rsid w:val="00443314"/>
    <w:rsid w:val="00456651"/>
    <w:rsid w:val="004778D5"/>
    <w:rsid w:val="004A2988"/>
    <w:rsid w:val="0054113B"/>
    <w:rsid w:val="00557F50"/>
    <w:rsid w:val="005A1855"/>
    <w:rsid w:val="005B3033"/>
    <w:rsid w:val="006C5BCE"/>
    <w:rsid w:val="0070751E"/>
    <w:rsid w:val="00761040"/>
    <w:rsid w:val="007A5A3D"/>
    <w:rsid w:val="007F30F0"/>
    <w:rsid w:val="00842AFF"/>
    <w:rsid w:val="00965EBD"/>
    <w:rsid w:val="00983073"/>
    <w:rsid w:val="0099408B"/>
    <w:rsid w:val="009945C2"/>
    <w:rsid w:val="009D03FE"/>
    <w:rsid w:val="009E64CC"/>
    <w:rsid w:val="00A01A1C"/>
    <w:rsid w:val="00A24BA2"/>
    <w:rsid w:val="00A5731B"/>
    <w:rsid w:val="00A8744E"/>
    <w:rsid w:val="00A93C68"/>
    <w:rsid w:val="00A948C3"/>
    <w:rsid w:val="00AE0F78"/>
    <w:rsid w:val="00B03356"/>
    <w:rsid w:val="00B04D8F"/>
    <w:rsid w:val="00B7598A"/>
    <w:rsid w:val="00BA2A4B"/>
    <w:rsid w:val="00C11387"/>
    <w:rsid w:val="00C21053"/>
    <w:rsid w:val="00C64F69"/>
    <w:rsid w:val="00C77134"/>
    <w:rsid w:val="00C802E8"/>
    <w:rsid w:val="00CE4C1A"/>
    <w:rsid w:val="00CF1F28"/>
    <w:rsid w:val="00D947E7"/>
    <w:rsid w:val="00DC10C0"/>
    <w:rsid w:val="00DE5891"/>
    <w:rsid w:val="00EB70B6"/>
    <w:rsid w:val="00EC6A0F"/>
    <w:rsid w:val="00EE3808"/>
    <w:rsid w:val="00F143C3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9623"/>
  <w15:docId w15:val="{3BAFF53A-35A0-42B0-BD9A-80761E72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9D03FE"/>
    <w:pPr>
      <w:spacing w:line="240" w:lineRule="auto"/>
      <w:ind w:left="720" w:hanging="720"/>
    </w:pPr>
    <w:rPr>
      <w:rFonts w:cs="Gentium Plus"/>
      <w:noProof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9D03FE"/>
    <w:rPr>
      <w:rFonts w:ascii="Gentium Plus" w:hAnsi="Gentium Plus" w:cs="Gentium Plus"/>
      <w:noProof/>
      <w:sz w:val="24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7254\Desktop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</Template>
  <TotalTime>58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 Kournos</dc:creator>
  <cp:lastModifiedBy>Eliya Kournos</cp:lastModifiedBy>
  <cp:revision>2</cp:revision>
  <dcterms:created xsi:type="dcterms:W3CDTF">2024-05-30T17:58:00Z</dcterms:created>
  <dcterms:modified xsi:type="dcterms:W3CDTF">2024-05-30T18:56:00Z</dcterms:modified>
</cp:coreProperties>
</file>