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07AF5" w14:textId="2EA38463" w:rsidR="0074104F" w:rsidRDefault="0074104F" w:rsidP="001B21CE">
      <w:pPr>
        <w:pStyle w:val="BibliographyGenitumMacron"/>
      </w:pPr>
      <w:proofErr w:type="spellStart"/>
      <w:r>
        <w:t>śrīrāmāya</w:t>
      </w:r>
      <w:proofErr w:type="spellEnd"/>
      <w:r>
        <w:t xml:space="preserve"> </w:t>
      </w:r>
      <w:proofErr w:type="spellStart"/>
      <w:r>
        <w:t>namaḥ</w:t>
      </w:r>
      <w:proofErr w:type="spellEnd"/>
      <w:r>
        <w:t xml:space="preserve"> ||</w:t>
      </w:r>
    </w:p>
    <w:p w14:paraId="5F75F0C3" w14:textId="77777777" w:rsidR="0074104F" w:rsidRDefault="0074104F" w:rsidP="001B21CE">
      <w:pPr>
        <w:pStyle w:val="BibliographyGenitumMacron"/>
      </w:pPr>
    </w:p>
    <w:p w14:paraId="5A78F3E7" w14:textId="4F5D6DF1" w:rsidR="001B21CE" w:rsidRPr="001B21CE" w:rsidRDefault="001B21CE" w:rsidP="001B21CE">
      <w:pPr>
        <w:pStyle w:val="BibliographyGenitumMacron"/>
      </w:pPr>
      <w:proofErr w:type="spellStart"/>
      <w:r w:rsidRPr="001B21CE">
        <w:t>laghuyogavāsiṣṭhaḥ</w:t>
      </w:r>
      <w:proofErr w:type="spellEnd"/>
      <w:r w:rsidR="0074104F">
        <w:t xml:space="preserve"> |</w:t>
      </w:r>
    </w:p>
    <w:p w14:paraId="6D31D2E9" w14:textId="77777777" w:rsidR="001B21CE" w:rsidRDefault="001B21CE" w:rsidP="001B21CE">
      <w:pPr>
        <w:pStyle w:val="BibliographyGenitumMacron"/>
      </w:pPr>
    </w:p>
    <w:p w14:paraId="5CE7838F" w14:textId="7E4104F0" w:rsidR="0074104F" w:rsidRDefault="0074104F" w:rsidP="001B21CE">
      <w:pPr>
        <w:pStyle w:val="BibliographyGenitumMacron"/>
      </w:pPr>
      <w:proofErr w:type="spellStart"/>
      <w:r>
        <w:t>vāsiṣṭhacandrikāvyākhyāsahitaḥ</w:t>
      </w:r>
      <w:proofErr w:type="spellEnd"/>
      <w:r>
        <w:t xml:space="preserve"> |</w:t>
      </w:r>
    </w:p>
    <w:p w14:paraId="2B23B4D6" w14:textId="77777777" w:rsidR="0074104F" w:rsidRPr="001B21CE" w:rsidRDefault="0074104F" w:rsidP="001B21CE">
      <w:pPr>
        <w:pStyle w:val="BibliographyGenitumMacron"/>
      </w:pPr>
    </w:p>
    <w:p w14:paraId="2B75275D" w14:textId="1F675C42" w:rsidR="001B21CE" w:rsidRPr="001B21CE" w:rsidRDefault="001B21CE" w:rsidP="001B21CE">
      <w:pPr>
        <w:pStyle w:val="BibliographyGenitumMacron"/>
      </w:pPr>
      <w:proofErr w:type="spellStart"/>
      <w:r w:rsidRPr="001B21CE">
        <w:t>vairāgyaprakaraṇam</w:t>
      </w:r>
      <w:proofErr w:type="spellEnd"/>
      <w:r w:rsidR="0074104F">
        <w:t>—</w:t>
      </w:r>
    </w:p>
    <w:p w14:paraId="4873D1DB" w14:textId="77777777" w:rsidR="001B21CE" w:rsidRPr="001B21CE" w:rsidRDefault="001B21CE" w:rsidP="001B21CE">
      <w:pPr>
        <w:pStyle w:val="BibliographyGenitumMacron"/>
      </w:pPr>
    </w:p>
    <w:p w14:paraId="1E46ABCE" w14:textId="27C25EBE" w:rsidR="001B21CE" w:rsidRPr="001B21CE" w:rsidRDefault="001B21CE" w:rsidP="001B21CE">
      <w:pPr>
        <w:pStyle w:val="BibliographyGenitumMacron"/>
      </w:pPr>
      <w:r w:rsidRPr="001B21CE">
        <w:t xml:space="preserve">divi </w:t>
      </w:r>
      <w:proofErr w:type="spellStart"/>
      <w:r w:rsidRPr="001B21CE">
        <w:t>bhūmau</w:t>
      </w:r>
      <w:proofErr w:type="spellEnd"/>
      <w:r w:rsidRPr="001B21CE">
        <w:t xml:space="preserve"> </w:t>
      </w:r>
      <w:proofErr w:type="spellStart"/>
      <w:r w:rsidRPr="001B21CE">
        <w:t>tathākāśe</w:t>
      </w:r>
      <w:proofErr w:type="spellEnd"/>
      <w:r w:rsidRPr="001B21CE">
        <w:t xml:space="preserve"> </w:t>
      </w:r>
      <w:proofErr w:type="spellStart"/>
      <w:r w:rsidRPr="001B21CE">
        <w:t>bahirantaśca</w:t>
      </w:r>
      <w:proofErr w:type="spellEnd"/>
      <w:r w:rsidRPr="001B21CE">
        <w:t xml:space="preserve"> me </w:t>
      </w:r>
      <w:proofErr w:type="spellStart"/>
      <w:r w:rsidRPr="001B21CE">
        <w:t>vibhuḥ</w:t>
      </w:r>
      <w:proofErr w:type="spellEnd"/>
      <w:r>
        <w:t xml:space="preserve"> |</w:t>
      </w:r>
    </w:p>
    <w:p w14:paraId="1839D13C" w14:textId="7EAFE1D1" w:rsidR="001B21CE" w:rsidRPr="001B21CE" w:rsidRDefault="001B21CE" w:rsidP="001B21CE">
      <w:pPr>
        <w:pStyle w:val="BibliographyGenitumMacron"/>
      </w:pPr>
      <w:proofErr w:type="spellStart"/>
      <w:r w:rsidRPr="001B21CE">
        <w:t>yo</w:t>
      </w:r>
      <w:proofErr w:type="spellEnd"/>
      <w:r w:rsidRPr="001B21CE">
        <w:t xml:space="preserve"> </w:t>
      </w:r>
      <w:proofErr w:type="spellStart"/>
      <w:r w:rsidRPr="001B21CE">
        <w:t>vibhātyavabhāsātmā</w:t>
      </w:r>
      <w:proofErr w:type="spellEnd"/>
      <w:r w:rsidRPr="001B21CE">
        <w:t xml:space="preserve"> </w:t>
      </w:r>
      <w:proofErr w:type="spellStart"/>
      <w:r w:rsidRPr="001B21CE">
        <w:t>tasmai</w:t>
      </w:r>
      <w:proofErr w:type="spellEnd"/>
      <w:r w:rsidRPr="001B21CE">
        <w:t xml:space="preserve"> </w:t>
      </w:r>
      <w:proofErr w:type="spellStart"/>
      <w:r w:rsidRPr="001B21CE">
        <w:t>sarvātmane</w:t>
      </w:r>
      <w:proofErr w:type="spellEnd"/>
      <w:r w:rsidRPr="001B21CE">
        <w:t xml:space="preserve"> </w:t>
      </w:r>
      <w:proofErr w:type="spellStart"/>
      <w:r w:rsidRPr="001B21CE">
        <w:t>namaḥ</w:t>
      </w:r>
      <w:proofErr w:type="spellEnd"/>
      <w:r>
        <w:t xml:space="preserve"> || 1 ||</w:t>
      </w:r>
    </w:p>
    <w:p w14:paraId="7D1CA4A3" w14:textId="77777777" w:rsidR="001B21CE" w:rsidRPr="001B21CE" w:rsidRDefault="001B21CE" w:rsidP="001B21CE">
      <w:pPr>
        <w:pStyle w:val="BibliographyGenitumMacron"/>
      </w:pPr>
    </w:p>
    <w:p w14:paraId="4EE50A1C" w14:textId="587A5DFA" w:rsidR="001B21CE" w:rsidRPr="001B21CE" w:rsidRDefault="001B21CE" w:rsidP="001B21CE">
      <w:pPr>
        <w:pStyle w:val="BibliographyGenitumMacron"/>
      </w:pPr>
      <w:proofErr w:type="spellStart"/>
      <w:r w:rsidRPr="001B21CE">
        <w:t>ahaṃ</w:t>
      </w:r>
      <w:proofErr w:type="spellEnd"/>
      <w:r w:rsidRPr="001B21CE">
        <w:t xml:space="preserve"> </w:t>
      </w:r>
      <w:proofErr w:type="spellStart"/>
      <w:r w:rsidRPr="001B21CE">
        <w:t>baddho</w:t>
      </w:r>
      <w:proofErr w:type="spellEnd"/>
      <w:r w:rsidRPr="001B21CE">
        <w:t xml:space="preserve"> </w:t>
      </w:r>
      <w:proofErr w:type="spellStart"/>
      <w:r w:rsidRPr="001B21CE">
        <w:t>vimuktaḥ</w:t>
      </w:r>
      <w:proofErr w:type="spellEnd"/>
      <w:r w:rsidRPr="001B21CE">
        <w:t xml:space="preserve"> </w:t>
      </w:r>
      <w:proofErr w:type="spellStart"/>
      <w:r w:rsidRPr="001B21CE">
        <w:t>syāmiti</w:t>
      </w:r>
      <w:proofErr w:type="spellEnd"/>
      <w:r w:rsidRPr="001B21CE">
        <w:t xml:space="preserve"> </w:t>
      </w:r>
      <w:proofErr w:type="spellStart"/>
      <w:r w:rsidRPr="001B21CE">
        <w:t>yasyāsti</w:t>
      </w:r>
      <w:proofErr w:type="spellEnd"/>
      <w:r w:rsidRPr="001B21CE">
        <w:t xml:space="preserve"> </w:t>
      </w:r>
      <w:proofErr w:type="spellStart"/>
      <w:r w:rsidRPr="001B21CE">
        <w:t>niścayaḥ</w:t>
      </w:r>
      <w:proofErr w:type="spellEnd"/>
      <w:r>
        <w:t xml:space="preserve"> |</w:t>
      </w:r>
    </w:p>
    <w:p w14:paraId="43C1A89E" w14:textId="0A41D2CA" w:rsidR="001B21CE" w:rsidRPr="001B21CE" w:rsidRDefault="001B21CE" w:rsidP="001B21CE">
      <w:pPr>
        <w:pStyle w:val="BibliographyGenitumMacron"/>
      </w:pPr>
      <w:proofErr w:type="spellStart"/>
      <w:r w:rsidRPr="001B21CE">
        <w:t>nātyantamajño</w:t>
      </w:r>
      <w:proofErr w:type="spellEnd"/>
      <w:r w:rsidRPr="001B21CE">
        <w:t xml:space="preserve"> no </w:t>
      </w:r>
      <w:proofErr w:type="spellStart"/>
      <w:r w:rsidRPr="001B21CE">
        <w:t>tajjhaḥ</w:t>
      </w:r>
      <w:proofErr w:type="spellEnd"/>
      <w:r w:rsidRPr="001B21CE">
        <w:t xml:space="preserve"> so '</w:t>
      </w:r>
      <w:proofErr w:type="spellStart"/>
      <w:r w:rsidRPr="001B21CE">
        <w:t>sminśāstre</w:t>
      </w:r>
      <w:proofErr w:type="spellEnd"/>
      <w:r w:rsidRPr="001B21CE">
        <w:t xml:space="preserve"> '</w:t>
      </w:r>
      <w:proofErr w:type="spellStart"/>
      <w:r w:rsidRPr="001B21CE">
        <w:t>dhikāravān</w:t>
      </w:r>
      <w:proofErr w:type="spellEnd"/>
      <w:r>
        <w:t xml:space="preserve"> || 2 ||</w:t>
      </w:r>
    </w:p>
    <w:p w14:paraId="776E8412" w14:textId="77777777" w:rsidR="001B21CE" w:rsidRPr="001B21CE" w:rsidRDefault="001B21CE" w:rsidP="001B21CE">
      <w:pPr>
        <w:pStyle w:val="BibliographyGenitumMacron"/>
      </w:pPr>
    </w:p>
    <w:p w14:paraId="65CD9C19" w14:textId="34874636" w:rsidR="001B21CE" w:rsidRPr="001B21CE" w:rsidRDefault="001B21CE" w:rsidP="001B21CE">
      <w:pPr>
        <w:pStyle w:val="BibliographyGenitumMacron"/>
      </w:pPr>
      <w:proofErr w:type="spellStart"/>
      <w:r w:rsidRPr="001B21CE">
        <w:t>gurumāsīnamekānte</w:t>
      </w:r>
      <w:proofErr w:type="spellEnd"/>
      <w:r w:rsidRPr="001B21CE">
        <w:t xml:space="preserve"> </w:t>
      </w:r>
      <w:proofErr w:type="spellStart"/>
      <w:r w:rsidRPr="001B21CE">
        <w:t>vālmīkiṃ</w:t>
      </w:r>
      <w:proofErr w:type="spellEnd"/>
      <w:r w:rsidRPr="001B21CE">
        <w:t xml:space="preserve"> </w:t>
      </w:r>
      <w:proofErr w:type="spellStart"/>
      <w:r w:rsidRPr="001B21CE">
        <w:t>sarvadarśinam</w:t>
      </w:r>
      <w:proofErr w:type="spellEnd"/>
      <w:r>
        <w:t xml:space="preserve"> |</w:t>
      </w:r>
    </w:p>
    <w:p w14:paraId="1BEA6B23" w14:textId="3C9E7F5C" w:rsidR="001B21CE" w:rsidRPr="001B21CE" w:rsidRDefault="001B21CE" w:rsidP="001B21CE">
      <w:pPr>
        <w:pStyle w:val="BibliographyGenitumMacron"/>
      </w:pPr>
      <w:proofErr w:type="spellStart"/>
      <w:r w:rsidRPr="001B21CE">
        <w:t>papraccha</w:t>
      </w:r>
      <w:proofErr w:type="spellEnd"/>
      <w:r w:rsidRPr="001B21CE">
        <w:t xml:space="preserve"> </w:t>
      </w:r>
      <w:proofErr w:type="spellStart"/>
      <w:r w:rsidRPr="001B21CE">
        <w:t>praṇato</w:t>
      </w:r>
      <w:proofErr w:type="spellEnd"/>
      <w:r w:rsidRPr="001B21CE">
        <w:t xml:space="preserve"> </w:t>
      </w:r>
      <w:proofErr w:type="spellStart"/>
      <w:r w:rsidRPr="001B21CE">
        <w:t>bhūtvā</w:t>
      </w:r>
      <w:proofErr w:type="spellEnd"/>
      <w:r w:rsidRPr="001B21CE">
        <w:t xml:space="preserve"> </w:t>
      </w:r>
      <w:proofErr w:type="spellStart"/>
      <w:r w:rsidRPr="001B21CE">
        <w:t>bharadvājo</w:t>
      </w:r>
      <w:proofErr w:type="spellEnd"/>
      <w:r w:rsidRPr="001B21CE">
        <w:t xml:space="preserve"> </w:t>
      </w:r>
      <w:proofErr w:type="spellStart"/>
      <w:r w:rsidRPr="001B21CE">
        <w:t>mṛdusvaram</w:t>
      </w:r>
      <w:proofErr w:type="spellEnd"/>
      <w:r>
        <w:t xml:space="preserve"> || 3 ||</w:t>
      </w:r>
    </w:p>
    <w:p w14:paraId="0B1CE174" w14:textId="77777777" w:rsidR="001B21CE" w:rsidRPr="001B21CE" w:rsidRDefault="001B21CE" w:rsidP="001B21CE">
      <w:pPr>
        <w:pStyle w:val="BibliographyGenitumMacron"/>
      </w:pPr>
    </w:p>
    <w:p w14:paraId="6E01DA68" w14:textId="4F316FAA" w:rsidR="001B21CE" w:rsidRPr="001B21CE" w:rsidRDefault="001B21CE" w:rsidP="001B21CE">
      <w:pPr>
        <w:pStyle w:val="BibliographyGenitumMacron"/>
      </w:pPr>
      <w:proofErr w:type="spellStart"/>
      <w:r w:rsidRPr="001B21CE">
        <w:t>bhagavañjñātumicchāmi</w:t>
      </w:r>
      <w:proofErr w:type="spellEnd"/>
      <w:r w:rsidRPr="001B21CE">
        <w:t xml:space="preserve"> </w:t>
      </w:r>
      <w:proofErr w:type="spellStart"/>
      <w:r w:rsidRPr="001B21CE">
        <w:t>kathaṃ</w:t>
      </w:r>
      <w:proofErr w:type="spellEnd"/>
      <w:r w:rsidRPr="001B21CE">
        <w:t xml:space="preserve"> </w:t>
      </w:r>
      <w:proofErr w:type="spellStart"/>
      <w:r w:rsidRPr="001B21CE">
        <w:t>saṃsārasaṃkaṭe</w:t>
      </w:r>
      <w:proofErr w:type="spellEnd"/>
      <w:r>
        <w:t xml:space="preserve"> |</w:t>
      </w:r>
    </w:p>
    <w:p w14:paraId="05CB8A52" w14:textId="22BAC960" w:rsidR="001B21CE" w:rsidRDefault="001B21CE" w:rsidP="001B21CE">
      <w:pPr>
        <w:pStyle w:val="BibliographyGenitumMacron"/>
      </w:pPr>
      <w:proofErr w:type="spellStart"/>
      <w:r w:rsidRPr="001B21CE">
        <w:t>rāmo</w:t>
      </w:r>
      <w:proofErr w:type="spellEnd"/>
      <w:r w:rsidRPr="001B21CE">
        <w:t xml:space="preserve"> </w:t>
      </w:r>
      <w:proofErr w:type="spellStart"/>
      <w:r w:rsidRPr="001B21CE">
        <w:t>vyavahṛto</w:t>
      </w:r>
      <w:proofErr w:type="spellEnd"/>
      <w:r w:rsidRPr="001B21CE">
        <w:t xml:space="preserve"> </w:t>
      </w:r>
      <w:proofErr w:type="spellStart"/>
      <w:r w:rsidRPr="001B21CE">
        <w:t>hyasminkāruṇyādbrūhi</w:t>
      </w:r>
      <w:proofErr w:type="spellEnd"/>
      <w:r w:rsidRPr="001B21CE">
        <w:t xml:space="preserve"> me </w:t>
      </w:r>
      <w:proofErr w:type="spellStart"/>
      <w:r w:rsidRPr="001B21CE">
        <w:t>guro</w:t>
      </w:r>
      <w:proofErr w:type="spellEnd"/>
      <w:r>
        <w:t xml:space="preserve"> || 4 ||</w:t>
      </w:r>
    </w:p>
    <w:p w14:paraId="1D810381" w14:textId="77777777" w:rsidR="001B21CE" w:rsidRDefault="001B21CE" w:rsidP="001B21CE">
      <w:pPr>
        <w:pStyle w:val="BibliographyGenitumMacron"/>
      </w:pPr>
    </w:p>
    <w:p w14:paraId="1CEDF4DD" w14:textId="77A69A2E" w:rsidR="00C34BC4" w:rsidRDefault="00C34BC4" w:rsidP="001B21CE">
      <w:pPr>
        <w:pStyle w:val="BibliographyGenitumMacron"/>
      </w:pPr>
      <w:proofErr w:type="spellStart"/>
      <w:r>
        <w:t>vālmīkiruvāca</w:t>
      </w:r>
      <w:proofErr w:type="spellEnd"/>
      <w:r>
        <w:t xml:space="preserve"> |</w:t>
      </w:r>
    </w:p>
    <w:p w14:paraId="39741880" w14:textId="77777777" w:rsidR="00C34BC4" w:rsidRDefault="00C34BC4" w:rsidP="001B21CE">
      <w:pPr>
        <w:pStyle w:val="BibliographyGenitumMacron"/>
      </w:pPr>
    </w:p>
    <w:p w14:paraId="605A7CA7" w14:textId="31BC517E" w:rsidR="001B21CE" w:rsidRDefault="00C34BC4" w:rsidP="001B21CE">
      <w:pPr>
        <w:pStyle w:val="BibliographyGenitumMacron"/>
      </w:pPr>
      <w:r>
        <w:t xml:space="preserve">sādhu </w:t>
      </w:r>
      <w:proofErr w:type="spellStart"/>
      <w:r>
        <w:t>vatsa</w:t>
      </w:r>
      <w:proofErr w:type="spellEnd"/>
      <w:r>
        <w:t xml:space="preserve"> </w:t>
      </w:r>
      <w:proofErr w:type="spellStart"/>
      <w:r>
        <w:t>bharadvāja</w:t>
      </w:r>
      <w:proofErr w:type="spellEnd"/>
      <w:r>
        <w:t xml:space="preserve"> </w:t>
      </w:r>
      <w:proofErr w:type="spellStart"/>
      <w:r>
        <w:t>yogyo</w:t>
      </w:r>
      <w:proofErr w:type="spellEnd"/>
      <w:r>
        <w:t xml:space="preserve"> ‘</w:t>
      </w:r>
      <w:proofErr w:type="spellStart"/>
      <w:r>
        <w:t>si</w:t>
      </w:r>
      <w:proofErr w:type="spellEnd"/>
      <w:r>
        <w:t xml:space="preserve"> </w:t>
      </w:r>
      <w:proofErr w:type="spellStart"/>
      <w:r>
        <w:t>kathayāmi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</w:t>
      </w:r>
    </w:p>
    <w:p w14:paraId="2F0A613A" w14:textId="475C7CE7" w:rsidR="00C34BC4" w:rsidRDefault="00C34BC4" w:rsidP="001B21CE">
      <w:pPr>
        <w:pStyle w:val="BibliographyGenitumMacron"/>
      </w:pPr>
      <w:proofErr w:type="spellStart"/>
      <w:r>
        <w:t>śrutena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saṃmōhamalaṃ</w:t>
      </w:r>
      <w:proofErr w:type="spellEnd"/>
      <w:r>
        <w:t xml:space="preserve"> </w:t>
      </w:r>
      <w:proofErr w:type="spellStart"/>
      <w:r>
        <w:t>dūre</w:t>
      </w:r>
      <w:proofErr w:type="spellEnd"/>
      <w:r>
        <w:t xml:space="preserve"> </w:t>
      </w:r>
      <w:proofErr w:type="spellStart"/>
      <w:r>
        <w:t>kariṇyasi</w:t>
      </w:r>
      <w:proofErr w:type="spellEnd"/>
      <w:r>
        <w:t xml:space="preserve"> || 5 ||</w:t>
      </w:r>
    </w:p>
    <w:p w14:paraId="598C2309" w14:textId="77777777" w:rsidR="00C34BC4" w:rsidRDefault="00C34BC4" w:rsidP="001B21CE">
      <w:pPr>
        <w:pStyle w:val="BibliographyGenitumMacron"/>
      </w:pPr>
    </w:p>
    <w:p w14:paraId="6FC64205" w14:textId="37BB394B" w:rsidR="00C34BC4" w:rsidRDefault="00C34BC4" w:rsidP="001B21CE">
      <w:pPr>
        <w:pStyle w:val="BibliographyGenitumMacron"/>
      </w:pPr>
      <w:proofErr w:type="spellStart"/>
      <w:r>
        <w:t>bhramasya</w:t>
      </w:r>
      <w:proofErr w:type="spellEnd"/>
      <w:r>
        <w:t xml:space="preserve"> </w:t>
      </w:r>
      <w:proofErr w:type="spellStart"/>
      <w:r>
        <w:t>jāgatasyāsya</w:t>
      </w:r>
      <w:proofErr w:type="spellEnd"/>
      <w:r>
        <w:t xml:space="preserve"> </w:t>
      </w:r>
      <w:proofErr w:type="spellStart"/>
      <w:r>
        <w:t>jātasyākāśavarṇavat</w:t>
      </w:r>
      <w:proofErr w:type="spellEnd"/>
      <w:r>
        <w:t xml:space="preserve"> |</w:t>
      </w:r>
    </w:p>
    <w:p w14:paraId="06BCCBC6" w14:textId="14605953" w:rsidR="00C34BC4" w:rsidRDefault="00C34BC4" w:rsidP="001B21CE">
      <w:pPr>
        <w:pStyle w:val="BibliographyGenitumMacron"/>
      </w:pPr>
      <w:proofErr w:type="spellStart"/>
      <w:r>
        <w:t>apunaḥsmaraṇaṃ</w:t>
      </w:r>
      <w:proofErr w:type="spellEnd"/>
      <w:r>
        <w:t xml:space="preserve"> </w:t>
      </w:r>
      <w:proofErr w:type="spellStart"/>
      <w:r>
        <w:t>sādho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vismaraṇaṃ</w:t>
      </w:r>
      <w:proofErr w:type="spellEnd"/>
      <w:r>
        <w:t xml:space="preserve"> </w:t>
      </w:r>
      <w:proofErr w:type="spellStart"/>
      <w:r>
        <w:t>varam</w:t>
      </w:r>
      <w:proofErr w:type="spellEnd"/>
      <w:r>
        <w:t xml:space="preserve"> || 6 ||</w:t>
      </w:r>
    </w:p>
    <w:p w14:paraId="45D4A2E0" w14:textId="77777777" w:rsidR="00C34BC4" w:rsidRDefault="00C34BC4" w:rsidP="001B21CE">
      <w:pPr>
        <w:pStyle w:val="BibliographyGenitumMacron"/>
      </w:pPr>
    </w:p>
    <w:p w14:paraId="3B684A1D" w14:textId="0120E6A4" w:rsidR="00C34BC4" w:rsidRDefault="00C34BC4" w:rsidP="001B21CE">
      <w:pPr>
        <w:pStyle w:val="BibliographyGenitumMacron"/>
      </w:pPr>
      <w:proofErr w:type="spellStart"/>
      <w:r>
        <w:t>dṛṣyaṃ</w:t>
      </w:r>
      <w:proofErr w:type="spellEnd"/>
      <w:r>
        <w:t xml:space="preserve"> </w:t>
      </w:r>
      <w:proofErr w:type="spellStart"/>
      <w:r>
        <w:t>nāstīti</w:t>
      </w:r>
      <w:proofErr w:type="spellEnd"/>
      <w:r>
        <w:t xml:space="preserve"> </w:t>
      </w:r>
      <w:proofErr w:type="spellStart"/>
      <w:r>
        <w:t>vodhena</w:t>
      </w:r>
      <w:proofErr w:type="spellEnd"/>
      <w:r>
        <w:t xml:space="preserve"> </w:t>
      </w:r>
      <w:proofErr w:type="spellStart"/>
      <w:r>
        <w:t>manaso</w:t>
      </w:r>
      <w:proofErr w:type="spellEnd"/>
      <w:r>
        <w:t xml:space="preserve"> </w:t>
      </w:r>
      <w:proofErr w:type="spellStart"/>
      <w:r>
        <w:t>dṛśyamārjanam</w:t>
      </w:r>
      <w:proofErr w:type="spellEnd"/>
      <w:r>
        <w:t xml:space="preserve"> |</w:t>
      </w:r>
    </w:p>
    <w:p w14:paraId="46870E9B" w14:textId="6B00FB66" w:rsidR="00C34BC4" w:rsidRDefault="00C34BC4" w:rsidP="001B21CE">
      <w:pPr>
        <w:pStyle w:val="BibliographyGenitumMacron"/>
      </w:pPr>
      <w:proofErr w:type="spellStart"/>
      <w:r>
        <w:t>saṃpannaṃ</w:t>
      </w:r>
      <w:proofErr w:type="spellEnd"/>
      <w:r>
        <w:t xml:space="preserve"> </w:t>
      </w:r>
      <w:proofErr w:type="spellStart"/>
      <w:r>
        <w:t>cettadutpannā</w:t>
      </w:r>
      <w:proofErr w:type="spellEnd"/>
      <w:r>
        <w:t xml:space="preserve"> parā </w:t>
      </w:r>
      <w:proofErr w:type="spellStart"/>
      <w:r>
        <w:t>nirvāṇanirvṛtiḥ</w:t>
      </w:r>
      <w:proofErr w:type="spellEnd"/>
      <w:r>
        <w:t xml:space="preserve"> || 7 ||</w:t>
      </w:r>
    </w:p>
    <w:p w14:paraId="2722465A" w14:textId="77777777" w:rsidR="00C34BC4" w:rsidRDefault="00C34BC4" w:rsidP="001B21CE">
      <w:pPr>
        <w:pStyle w:val="BibliographyGenitumMacron"/>
      </w:pPr>
    </w:p>
    <w:p w14:paraId="1B364E2A" w14:textId="3EB4D55A" w:rsidR="00C34BC4" w:rsidRDefault="00907ECE" w:rsidP="001B21CE">
      <w:pPr>
        <w:pStyle w:val="BibliographyGenitumMacron"/>
      </w:pPr>
      <w:proofErr w:type="spellStart"/>
      <w:r>
        <w:t>anyathā</w:t>
      </w:r>
      <w:proofErr w:type="spellEnd"/>
      <w:r>
        <w:t xml:space="preserve"> </w:t>
      </w:r>
      <w:proofErr w:type="spellStart"/>
      <w:r>
        <w:t>śāstragarteṣu</w:t>
      </w:r>
      <w:proofErr w:type="spellEnd"/>
      <w:r>
        <w:t xml:space="preserve"> </w:t>
      </w:r>
      <w:proofErr w:type="spellStart"/>
      <w:r>
        <w:t>luṇṭhataṃ</w:t>
      </w:r>
      <w:proofErr w:type="spellEnd"/>
      <w:r>
        <w:t xml:space="preserve"> </w:t>
      </w:r>
      <w:proofErr w:type="spellStart"/>
      <w:r>
        <w:t>bhavatāmiha</w:t>
      </w:r>
      <w:proofErr w:type="spellEnd"/>
      <w:r>
        <w:t xml:space="preserve"> |</w:t>
      </w:r>
    </w:p>
    <w:p w14:paraId="025FCF37" w14:textId="03F3C5DF" w:rsidR="00907ECE" w:rsidRDefault="00907ECE" w:rsidP="001B21CE">
      <w:pPr>
        <w:pStyle w:val="BibliographyGenitumMacron"/>
      </w:pPr>
      <w:proofErr w:type="spellStart"/>
      <w:r>
        <w:t>bhavatyakṛtrimājñānāṃ</w:t>
      </w:r>
      <w:proofErr w:type="spellEnd"/>
      <w:r>
        <w:t xml:space="preserve"> </w:t>
      </w:r>
      <w:proofErr w:type="spellStart"/>
      <w:r>
        <w:t>kalpairapi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nirvṛtiḥ</w:t>
      </w:r>
      <w:proofErr w:type="spellEnd"/>
      <w:r>
        <w:t xml:space="preserve"> || 8 ||</w:t>
      </w:r>
    </w:p>
    <w:p w14:paraId="5E5C8069" w14:textId="77777777" w:rsidR="00907ECE" w:rsidRDefault="00907ECE" w:rsidP="001B21CE">
      <w:pPr>
        <w:pStyle w:val="BibliographyGenitumMacron"/>
      </w:pPr>
    </w:p>
    <w:p w14:paraId="18ACFE5A" w14:textId="731E7F96" w:rsidR="00907ECE" w:rsidRDefault="00907ECE" w:rsidP="001B21CE">
      <w:pPr>
        <w:pStyle w:val="BibliographyGenitumMacron"/>
      </w:pPr>
      <w:proofErr w:type="spellStart"/>
      <w:r>
        <w:t>aśeṣeṇa</w:t>
      </w:r>
      <w:proofErr w:type="spellEnd"/>
      <w:r>
        <w:t xml:space="preserve"> </w:t>
      </w:r>
      <w:proofErr w:type="spellStart"/>
      <w:r>
        <w:t>parityāgo</w:t>
      </w:r>
      <w:proofErr w:type="spellEnd"/>
      <w:r>
        <w:t xml:space="preserve"> </w:t>
      </w:r>
      <w:proofErr w:type="spellStart"/>
      <w:r>
        <w:t>vāsanānāṃ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uttamaḥ</w:t>
      </w:r>
      <w:proofErr w:type="spellEnd"/>
      <w:r>
        <w:t xml:space="preserve"> |</w:t>
      </w:r>
    </w:p>
    <w:p w14:paraId="6160187B" w14:textId="4E778C8A" w:rsidR="00907ECE" w:rsidRDefault="00907ECE" w:rsidP="001B21CE">
      <w:pPr>
        <w:pStyle w:val="BibliographyGenitumMacron"/>
      </w:pPr>
      <w:proofErr w:type="spellStart"/>
      <w:r>
        <w:t>mokṣa</w:t>
      </w:r>
      <w:proofErr w:type="spellEnd"/>
      <w:r>
        <w:t xml:space="preserve"> </w:t>
      </w:r>
      <w:proofErr w:type="spellStart"/>
      <w:r>
        <w:t>ityucyate</w:t>
      </w:r>
      <w:proofErr w:type="spellEnd"/>
      <w:r>
        <w:t xml:space="preserve"> </w:t>
      </w:r>
      <w:proofErr w:type="spellStart"/>
      <w:r>
        <w:t>sadbhiḥ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 </w:t>
      </w:r>
      <w:proofErr w:type="spellStart"/>
      <w:r>
        <w:t>vimalakramaḥ</w:t>
      </w:r>
      <w:proofErr w:type="spellEnd"/>
      <w:r>
        <w:t xml:space="preserve"> || 9 ||</w:t>
      </w:r>
    </w:p>
    <w:p w14:paraId="4554FA17" w14:textId="77777777" w:rsidR="00907ECE" w:rsidRDefault="00907ECE" w:rsidP="001B21CE">
      <w:pPr>
        <w:pStyle w:val="BibliographyGenitumMacron"/>
      </w:pPr>
    </w:p>
    <w:p w14:paraId="0EC2E821" w14:textId="03FF4011" w:rsidR="00907ECE" w:rsidRDefault="00907ECE" w:rsidP="001B21CE">
      <w:pPr>
        <w:pStyle w:val="BibliographyGenitumMacron"/>
      </w:pPr>
      <w:r>
        <w:t xml:space="preserve">vāsanās </w:t>
      </w:r>
      <w:proofErr w:type="spellStart"/>
      <w:r>
        <w:t>dvividhā</w:t>
      </w:r>
      <w:proofErr w:type="spellEnd"/>
      <w:r>
        <w:t xml:space="preserve"> </w:t>
      </w:r>
      <w:proofErr w:type="spellStart"/>
      <w:r>
        <w:t>proktā</w:t>
      </w:r>
      <w:proofErr w:type="spellEnd"/>
      <w:r>
        <w:t xml:space="preserve"> </w:t>
      </w:r>
      <w:proofErr w:type="spellStart"/>
      <w:r>
        <w:t>śuddhā</w:t>
      </w:r>
      <w:proofErr w:type="spellEnd"/>
      <w:r>
        <w:t xml:space="preserve"> ca </w:t>
      </w:r>
      <w:proofErr w:type="spellStart"/>
      <w:r>
        <w:t>malinā</w:t>
      </w:r>
      <w:proofErr w:type="spellEnd"/>
      <w:r>
        <w:t xml:space="preserve"> </w:t>
      </w:r>
      <w:proofErr w:type="spellStart"/>
      <w:r>
        <w:t>tathā</w:t>
      </w:r>
      <w:proofErr w:type="spellEnd"/>
      <w:r>
        <w:t xml:space="preserve"> |</w:t>
      </w:r>
    </w:p>
    <w:p w14:paraId="098A91A5" w14:textId="06A1D5BF" w:rsidR="00907ECE" w:rsidRDefault="00907ECE" w:rsidP="001B21CE">
      <w:pPr>
        <w:pStyle w:val="BibliographyGenitumMacron"/>
        <w:rPr>
          <w:cs/>
        </w:rPr>
      </w:pPr>
      <w:proofErr w:type="spellStart"/>
      <w:r>
        <w:t>malinā</w:t>
      </w:r>
      <w:proofErr w:type="spellEnd"/>
      <w:r>
        <w:t xml:space="preserve"> </w:t>
      </w:r>
      <w:proofErr w:type="spellStart"/>
      <w:r>
        <w:t>janmano</w:t>
      </w:r>
      <w:proofErr w:type="spellEnd"/>
      <w:r>
        <w:t xml:space="preserve"> </w:t>
      </w:r>
      <w:proofErr w:type="spellStart"/>
      <w:r>
        <w:t>hetuḥ</w:t>
      </w:r>
      <w:proofErr w:type="spellEnd"/>
      <w:r>
        <w:t xml:space="preserve"> </w:t>
      </w:r>
      <w:proofErr w:type="spellStart"/>
      <w:r>
        <w:t>śuddhā</w:t>
      </w:r>
      <w:proofErr w:type="spellEnd"/>
      <w:r>
        <w:t xml:space="preserve"> </w:t>
      </w:r>
      <w:proofErr w:type="spellStart"/>
      <w:r>
        <w:t>janmavināśinī</w:t>
      </w:r>
      <w:proofErr w:type="spellEnd"/>
      <w:r>
        <w:t xml:space="preserve"> || 10 ||</w:t>
      </w:r>
    </w:p>
    <w:p w14:paraId="4D2085CB" w14:textId="77777777" w:rsidR="001B21CE" w:rsidRDefault="001B21CE" w:rsidP="001B21CE">
      <w:pPr>
        <w:pStyle w:val="BibliographyGenitumMacron"/>
        <w:rPr>
          <w:cs/>
        </w:rPr>
      </w:pPr>
    </w:p>
    <w:p w14:paraId="3439EE7D" w14:textId="430FD5FD" w:rsidR="001B21CE" w:rsidRPr="001B21CE" w:rsidRDefault="001B21CE" w:rsidP="001B21CE">
      <w:pPr>
        <w:pStyle w:val="BibliographyGenitumMacron"/>
      </w:pPr>
    </w:p>
    <w:sectPr w:rsidR="001B21CE" w:rsidRPr="001B21CE" w:rsidSect="0007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 Plus">
    <w:altName w:val="Calibri"/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4C"/>
    <w:rsid w:val="000337C7"/>
    <w:rsid w:val="000715BD"/>
    <w:rsid w:val="000772C4"/>
    <w:rsid w:val="000E7E33"/>
    <w:rsid w:val="00177E6F"/>
    <w:rsid w:val="001A222B"/>
    <w:rsid w:val="001B21CE"/>
    <w:rsid w:val="001D39AC"/>
    <w:rsid w:val="001D3E49"/>
    <w:rsid w:val="00216CCE"/>
    <w:rsid w:val="002860B6"/>
    <w:rsid w:val="002C004B"/>
    <w:rsid w:val="002C1E3E"/>
    <w:rsid w:val="00387DA1"/>
    <w:rsid w:val="0039509D"/>
    <w:rsid w:val="003C3E1C"/>
    <w:rsid w:val="003D167D"/>
    <w:rsid w:val="00402427"/>
    <w:rsid w:val="00411A95"/>
    <w:rsid w:val="004325BB"/>
    <w:rsid w:val="00443314"/>
    <w:rsid w:val="00456651"/>
    <w:rsid w:val="004778D5"/>
    <w:rsid w:val="004A2988"/>
    <w:rsid w:val="0054113B"/>
    <w:rsid w:val="00557F50"/>
    <w:rsid w:val="005A1855"/>
    <w:rsid w:val="006C5BCE"/>
    <w:rsid w:val="0070751E"/>
    <w:rsid w:val="0074104F"/>
    <w:rsid w:val="00761040"/>
    <w:rsid w:val="007A5A3D"/>
    <w:rsid w:val="007F30F0"/>
    <w:rsid w:val="00842AFF"/>
    <w:rsid w:val="00907ECE"/>
    <w:rsid w:val="00983073"/>
    <w:rsid w:val="009945C2"/>
    <w:rsid w:val="009D03FE"/>
    <w:rsid w:val="009E64CC"/>
    <w:rsid w:val="00A24BA2"/>
    <w:rsid w:val="00A27EF0"/>
    <w:rsid w:val="00A5731B"/>
    <w:rsid w:val="00A8744E"/>
    <w:rsid w:val="00A93C68"/>
    <w:rsid w:val="00A948C3"/>
    <w:rsid w:val="00AE0F78"/>
    <w:rsid w:val="00B03356"/>
    <w:rsid w:val="00B04D8F"/>
    <w:rsid w:val="00B3764C"/>
    <w:rsid w:val="00B7598A"/>
    <w:rsid w:val="00BA2A4B"/>
    <w:rsid w:val="00C11387"/>
    <w:rsid w:val="00C21053"/>
    <w:rsid w:val="00C34BC4"/>
    <w:rsid w:val="00C64F69"/>
    <w:rsid w:val="00C802E8"/>
    <w:rsid w:val="00CF1F28"/>
    <w:rsid w:val="00D947E7"/>
    <w:rsid w:val="00DC10C0"/>
    <w:rsid w:val="00DE5891"/>
    <w:rsid w:val="00EB70B6"/>
    <w:rsid w:val="00EC6A0F"/>
    <w:rsid w:val="00F143C3"/>
    <w:rsid w:val="00F42BE9"/>
    <w:rsid w:val="00F575C1"/>
    <w:rsid w:val="00F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73D4"/>
  <w15:docId w15:val="{ED31D20A-7317-49CC-A534-6084CE04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4B"/>
    <w:pPr>
      <w:widowControl w:val="0"/>
      <w:tabs>
        <w:tab w:val="left" w:pos="720"/>
        <w:tab w:val="left" w:pos="1440"/>
        <w:tab w:val="left" w:pos="2160"/>
      </w:tabs>
      <w:spacing w:after="0" w:line="480" w:lineRule="auto"/>
      <w:ind w:firstLine="720"/>
    </w:pPr>
    <w:rPr>
      <w:rFonts w:ascii="Times Ext Roman" w:eastAsia="Arial Unicode MS" w:hAnsi="Times Ext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88"/>
    <w:pPr>
      <w:keepNext/>
      <w:keepLines/>
      <w:spacing w:before="480" w:after="12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qFormat/>
    <w:rsid w:val="002C004B"/>
    <w:pPr>
      <w:spacing w:line="240" w:lineRule="auto"/>
      <w:ind w:firstLin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C004B"/>
    <w:rPr>
      <w:rFonts w:ascii="Times Ext Roman" w:eastAsia="Arial Unicode MS" w:hAnsi="Times Ext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2988"/>
    <w:rPr>
      <w:rFonts w:ascii="Gentium Plus" w:eastAsiaTheme="majorEastAsia" w:hAnsi="Gentium Plus" w:cstheme="majorBidi"/>
      <w:b/>
      <w:bCs/>
      <w:sz w:val="24"/>
      <w:szCs w:val="28"/>
    </w:rPr>
  </w:style>
  <w:style w:type="paragraph" w:customStyle="1" w:styleId="BibliographyGenitumMacron">
    <w:name w:val="Bibliography Genitum Macron"/>
    <w:basedOn w:val="Normal"/>
    <w:link w:val="BibliographyGenitumMacronChar"/>
    <w:qFormat/>
    <w:rsid w:val="001B21CE"/>
    <w:pPr>
      <w:spacing w:line="240" w:lineRule="auto"/>
      <w:ind w:firstLine="0"/>
    </w:pPr>
    <w:rPr>
      <w:rFonts w:cs="Mangal"/>
      <w:lang w:bidi="hi-IN"/>
    </w:rPr>
  </w:style>
  <w:style w:type="character" w:customStyle="1" w:styleId="BibliographyGenitumMacronChar">
    <w:name w:val="Bibliography Genitum Macron Char"/>
    <w:basedOn w:val="DefaultParagraphFont"/>
    <w:link w:val="BibliographyGenitumMacron"/>
    <w:rsid w:val="001B21CE"/>
    <w:rPr>
      <w:rFonts w:ascii="Times Ext Roman" w:eastAsia="Arial Unicode MS" w:hAnsi="Times Ext Roman" w:cs="Mangal"/>
      <w:szCs w:val="20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C11387"/>
    <w:pPr>
      <w:spacing w:before="240" w:after="240"/>
      <w:ind w:left="720" w:firstLine="0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C11387"/>
    <w:rPr>
      <w:rFonts w:ascii="Times Ext Roman" w:eastAsia="Arial Unicode MS" w:hAnsi="Times Ext Roman" w:cs="Times New Roman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402427"/>
    <w:pPr>
      <w:spacing w:before="0" w:after="0" w:line="240" w:lineRule="auto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402427"/>
    <w:rPr>
      <w:rFonts w:ascii="Times Ext Roman" w:eastAsiaTheme="majorEastAsia" w:hAnsi="Times Ext Roman" w:cstheme="majorBidi"/>
      <w:b/>
      <w:bCs/>
      <w:szCs w:val="28"/>
    </w:rPr>
  </w:style>
  <w:style w:type="paragraph" w:customStyle="1" w:styleId="MainTitle">
    <w:name w:val="Main Title"/>
    <w:basedOn w:val="Normal"/>
    <w:link w:val="MainTitleChar"/>
    <w:qFormat/>
    <w:rsid w:val="00DE5891"/>
    <w:pPr>
      <w:spacing w:after="240" w:line="240" w:lineRule="auto"/>
      <w:jc w:val="center"/>
    </w:pPr>
    <w:rPr>
      <w:b/>
      <w:bCs/>
    </w:rPr>
  </w:style>
  <w:style w:type="character" w:customStyle="1" w:styleId="MainTitleChar">
    <w:name w:val="Main Title Char"/>
    <w:basedOn w:val="DefaultParagraphFont"/>
    <w:link w:val="MainTitle"/>
    <w:rsid w:val="00DE5891"/>
    <w:rPr>
      <w:rFonts w:ascii="Times Ext Roman" w:eastAsia="Arial Unicode MS" w:hAnsi="Times Ext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lbe\AppData\Roaming\Microsoft\Templates\times%20ext%20roman%20macr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ext roman macron.dotx</Template>
  <TotalTime>1076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 Ben-Herut</dc:creator>
  <cp:lastModifiedBy>Gil Ben-Herut</cp:lastModifiedBy>
  <cp:revision>5</cp:revision>
  <dcterms:created xsi:type="dcterms:W3CDTF">2024-05-29T14:18:00Z</dcterms:created>
  <dcterms:modified xsi:type="dcterms:W3CDTF">2024-05-30T08:51:00Z</dcterms:modified>
</cp:coreProperties>
</file>