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51E12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32"/>
          <w:szCs w:val="32"/>
          <w:shd w:val="clear" w:color="auto" w:fill="FEFEFE"/>
        </w:rPr>
        <w:t>mañjuśrīstotram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śrīmañjunāthakamalāsanaratnamauli-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rvidyādhipo bhuvanamaṇḍalacakravartī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dhyānādhipocitavirājitasaumyarūpo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vandāmahe suranarāsuravanditāryam || 1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0FD767A1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bālākṛtiḥ kuvalayojjvalalolahastaḥ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keyūrahāramaṇikuṇḍalaghṛṣṭagaṇḍaḥ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khādaṃśca ṣoḍaśaradaṃ sukumārarūpaṃ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vandāmahe suravarārcitamañjughoṣam || 2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4076AB3D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romāgrakūpavivare parivartamānaṃ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viśvaprapañcakaraṇaṃ sugatātmajasya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traividyamantra tava nātha guṇārṇaveṇa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sūkṣmāya buddhatanayāya namo'stu tasmai || 3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01A297C6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gambhīradharmanayamārgasukhapratiṣṭhaṃ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jñānodadhiṃ nikhilasattvakṛtārthakāram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prajñānidhānaguṇasāgaramaprameyaṃ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mañjuśriyaṃ jinasutaṃ satataṃ namāmi || 4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3FA74EFB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</w:p>
    <w:p w14:paraId="289DCC45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</w:p>
    <w:p w14:paraId="79DE81BA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</w:p>
    <w:p w14:paraId="3E97C378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lastRenderedPageBreak/>
        <w:t>viditasakalatattvaḥ kṣiptasantāpasattva-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stribhuvana upakārī sarvaduḥkhāpahārī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madanamathanavīraścārurūpaḥ sucīra-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stribhuvanajanatoṣaḥ pātu māṃ mañjughoṣaḥ || 5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36220F17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bālendurucirābhāsaṃ varābharaṇabhūṣitam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prajñābjāmalapatrākṣaṃ vande mañjuśriyaṃ sadā || 6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33748330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pātraṃ vāmakare yasya bhramannañjalisaṃnibham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nāmnā te sarvato lakṣmīrmañjughoṣaṃ namāmyaham || 7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1324F01D" w14:textId="77777777" w:rsidR="00BE0229" w:rsidRDefault="00BE0229" w:rsidP="00BE0229">
      <w:pPr>
        <w:jc w:val="center"/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  <w:lang w:val="en-US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khaḍgapustakahastāya candramaṇḍalavartine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ajñānadhvāntasūryāya mañjughoṣāya te namaḥ || 8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</w:p>
    <w:p w14:paraId="6544D030" w14:textId="17D9A1E8" w:rsidR="00BE0229" w:rsidRPr="00BE0229" w:rsidRDefault="00BE0229" w:rsidP="00BE0229">
      <w:pPr>
        <w:jc w:val="center"/>
        <w:rPr>
          <w:rFonts w:ascii="Times Ext Roman" w:hAnsi="Times Ext Roman" w:cs="Times Ext Roman"/>
          <w:sz w:val="24"/>
          <w:szCs w:val="24"/>
        </w:rPr>
      </w:pP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jñānottaraprabhāketuṃ praṇidhānamatiṃ tathā 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śāntendriyaṃ mañjughoṣaṃ bhaktitaḥ praṇamāmyaham || 9 ||</w:t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</w:rPr>
        <w:br/>
      </w:r>
      <w:r w:rsidRPr="00BE0229">
        <w:rPr>
          <w:rFonts w:ascii="Times Ext Roman" w:hAnsi="Times Ext Roman" w:cs="Times Ext Roman"/>
          <w:color w:val="0A0A0A"/>
          <w:sz w:val="24"/>
          <w:szCs w:val="24"/>
          <w:shd w:val="clear" w:color="auto" w:fill="FEFEFE"/>
        </w:rPr>
        <w:t>śrī mañjuśrīstavastotraṃ samāptam ||</w:t>
      </w:r>
    </w:p>
    <w:p w14:paraId="7C7175A6" w14:textId="77777777" w:rsidR="004325BB" w:rsidRPr="00A24BA2" w:rsidRDefault="004325BB" w:rsidP="00C64F69"/>
    <w:sectPr w:rsidR="004325BB" w:rsidRPr="00A24BA2" w:rsidSect="00BE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 Plus">
    <w:altName w:val="Calibri"/>
    <w:charset w:val="00"/>
    <w:family w:val="auto"/>
    <w:pitch w:val="variable"/>
    <w:sig w:usb0="E00002FF" w:usb1="5200E1FB" w:usb2="02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29"/>
    <w:rsid w:val="000337C7"/>
    <w:rsid w:val="000715BD"/>
    <w:rsid w:val="000772C4"/>
    <w:rsid w:val="000E7E33"/>
    <w:rsid w:val="00177E6F"/>
    <w:rsid w:val="001A222B"/>
    <w:rsid w:val="001D3E49"/>
    <w:rsid w:val="002860B6"/>
    <w:rsid w:val="002C004B"/>
    <w:rsid w:val="002C1E3E"/>
    <w:rsid w:val="00387DA1"/>
    <w:rsid w:val="0039509D"/>
    <w:rsid w:val="003D167D"/>
    <w:rsid w:val="00402427"/>
    <w:rsid w:val="00411A95"/>
    <w:rsid w:val="004325BB"/>
    <w:rsid w:val="00443314"/>
    <w:rsid w:val="00456651"/>
    <w:rsid w:val="004778D5"/>
    <w:rsid w:val="004A2988"/>
    <w:rsid w:val="0054113B"/>
    <w:rsid w:val="00557F50"/>
    <w:rsid w:val="005A1855"/>
    <w:rsid w:val="006C2F87"/>
    <w:rsid w:val="006C5BCE"/>
    <w:rsid w:val="0070751E"/>
    <w:rsid w:val="00761040"/>
    <w:rsid w:val="007A5A3D"/>
    <w:rsid w:val="007F30F0"/>
    <w:rsid w:val="00842AFF"/>
    <w:rsid w:val="00983073"/>
    <w:rsid w:val="009945C2"/>
    <w:rsid w:val="009D03FE"/>
    <w:rsid w:val="009E64CC"/>
    <w:rsid w:val="00A24BA2"/>
    <w:rsid w:val="00A5731B"/>
    <w:rsid w:val="00A8744E"/>
    <w:rsid w:val="00A93C68"/>
    <w:rsid w:val="00A948C3"/>
    <w:rsid w:val="00AE0F78"/>
    <w:rsid w:val="00B03356"/>
    <w:rsid w:val="00B04D8F"/>
    <w:rsid w:val="00B7598A"/>
    <w:rsid w:val="00BA2A4B"/>
    <w:rsid w:val="00BE0229"/>
    <w:rsid w:val="00C11387"/>
    <w:rsid w:val="00C21053"/>
    <w:rsid w:val="00C64F69"/>
    <w:rsid w:val="00C802E8"/>
    <w:rsid w:val="00CF1F28"/>
    <w:rsid w:val="00D947E7"/>
    <w:rsid w:val="00DC10C0"/>
    <w:rsid w:val="00DE5891"/>
    <w:rsid w:val="00EB70B6"/>
    <w:rsid w:val="00EC6A0F"/>
    <w:rsid w:val="00F143C3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1FB1"/>
  <w15:docId w15:val="{AFFD496C-57CB-45D6-A07A-FF7397BA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29"/>
    <w:pPr>
      <w:spacing w:after="160" w:line="259" w:lineRule="auto"/>
    </w:pPr>
    <w:rPr>
      <w:kern w:val="2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spacing w:line="240" w:lineRule="auto"/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chai-PC\Desktop\University\&#1514;&#1493;&#1488;&#1512;%20&#1513;&#1504;&#1497;\&#1508;&#1493;&#1504;&#1491;&#1502;&#1504;&#1496;&#1500;&#1505;\&#1513;&#1497;&#1506;&#1493;&#1512;&#1497;%20&#1489;&#1497;&#1514;%20&#1500;&#1513;&#1497;&#1506;&#1493;&#1512;%202\ma&#241;ju&#347;r&#299;stotram%20manually%20typed%20tim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mañjuśrīstotram manually typed times.dotx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Amichai-PC</dc:creator>
  <cp:lastModifiedBy>אמיר דויטש</cp:lastModifiedBy>
  <cp:revision>1</cp:revision>
  <dcterms:created xsi:type="dcterms:W3CDTF">2024-06-02T17:34:00Z</dcterms:created>
  <dcterms:modified xsi:type="dcterms:W3CDTF">2024-06-02T17:37:00Z</dcterms:modified>
</cp:coreProperties>
</file>